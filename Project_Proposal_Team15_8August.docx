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E22C" w14:textId="77777777" w:rsidR="00785540" w:rsidRPr="00C3526E" w:rsidRDefault="002349C4" w:rsidP="00785540">
      <w:pPr>
        <w:pStyle w:val="CompanyName"/>
      </w:pPr>
      <w:r>
        <w:t>University of Calgary</w:t>
      </w:r>
    </w:p>
    <w:p w14:paraId="44CF75DF" w14:textId="77777777" w:rsidR="00785540" w:rsidRDefault="002349C4" w:rsidP="003762DA">
      <w:pPr>
        <w:pStyle w:val="Title"/>
        <w:jc w:val="center"/>
      </w:pPr>
      <w:r>
        <w:t>Project Proposal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30090350" w14:textId="77777777" w:rsidTr="00313379">
        <w:sdt>
          <w:sdtPr>
            <w:alias w:val="To:"/>
            <w:tag w:val="To:"/>
            <w:id w:val="1015413264"/>
            <w:placeholder>
              <w:docPart w:val="45BDCD6F6F6C47A4A3513587B2FB7A1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5E9B53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51D9EA94" w14:textId="5E380DEE" w:rsidR="00785540" w:rsidRPr="00FB2B58" w:rsidRDefault="002349C4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Dr. </w:t>
            </w:r>
            <w:r w:rsidR="00B61420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Nathaly Verwaal</w:t>
            </w:r>
          </w:p>
        </w:tc>
      </w:tr>
      <w:tr w:rsidR="00313379" w14:paraId="38F24AD8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5EDE480" w14:textId="7F68C708" w:rsidR="00313379" w:rsidRDefault="00313379" w:rsidP="00313379">
            <w:pPr>
              <w:pStyle w:val="Heading1"/>
              <w:outlineLvl w:val="0"/>
            </w:pPr>
            <w:r>
              <w:t>TA:</w:t>
            </w:r>
          </w:p>
        </w:tc>
        <w:tc>
          <w:tcPr>
            <w:tcW w:w="8128" w:type="dxa"/>
          </w:tcPr>
          <w:p w14:paraId="3263C7BC" w14:textId="5E469D8A" w:rsidR="00313379" w:rsidRDefault="00B61420" w:rsidP="0031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Lorans Alabood</w:t>
            </w:r>
          </w:p>
        </w:tc>
      </w:tr>
      <w:tr w:rsidR="00313379" w14:paraId="6F923298" w14:textId="77777777" w:rsidTr="00313379">
        <w:sdt>
          <w:sdtPr>
            <w:alias w:val="From:"/>
            <w:tag w:val="From:"/>
            <w:id w:val="21141888"/>
            <w:placeholder>
              <w:docPart w:val="E8B132522B5040049C4E7259E2EE4B7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4D0DBD8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5637D870" w14:textId="617FF10B" w:rsidR="00313379" w:rsidRDefault="00B61420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Bernard</w:t>
            </w:r>
            <w:r w:rsidR="00AC1849">
              <w:t xml:space="preserve"> </w:t>
            </w:r>
            <w:r>
              <w:t>Joshua Isaac</w:t>
            </w:r>
          </w:p>
          <w:p w14:paraId="06D8B6D7" w14:textId="6181E244" w:rsidR="00313379" w:rsidRDefault="00AC184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Gao Aaron</w:t>
            </w:r>
          </w:p>
          <w:p w14:paraId="5004C95D" w14:textId="28388C30" w:rsidR="00313379" w:rsidRDefault="00424625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Kanel Adarsha</w:t>
            </w:r>
          </w:p>
          <w:p w14:paraId="3B8EC7C2" w14:textId="6A9C56F6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Obad</w:t>
            </w:r>
          </w:p>
        </w:tc>
      </w:tr>
      <w:tr w:rsidR="00313379" w14:paraId="533DBB47" w14:textId="77777777" w:rsidTr="003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6ABD83E" w14:textId="6A81B8DD" w:rsidR="00313379" w:rsidRPr="006F57FD" w:rsidRDefault="0043488D" w:rsidP="00313379">
            <w:pPr>
              <w:pStyle w:val="Heading1"/>
              <w:contextualSpacing w:val="0"/>
              <w:outlineLvl w:val="0"/>
            </w:pPr>
            <w:r>
              <w:t>Team</w:t>
            </w:r>
            <w:r w:rsidR="00313379">
              <w:t>:</w:t>
            </w:r>
          </w:p>
        </w:tc>
        <w:tc>
          <w:tcPr>
            <w:tcW w:w="8128" w:type="dxa"/>
          </w:tcPr>
          <w:p w14:paraId="1993B970" w14:textId="7CBEE559" w:rsidR="00313379" w:rsidRPr="00FB2B58" w:rsidRDefault="00313379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4</w:t>
            </w:r>
            <w:r w:rsidRPr="00D85AAA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Team15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-L0</w:t>
            </w:r>
            <w:r w:rsidR="00FF4442"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313379" w14:paraId="63A6CCCB" w14:textId="77777777" w:rsidTr="00313379">
        <w:sdt>
          <w:sdtPr>
            <w:alias w:val="Date:"/>
            <w:tag w:val="Date:"/>
            <w:id w:val="-2052519928"/>
            <w:placeholder>
              <w:docPart w:val="7054FE53129A4A3BB5AE81F17A61D73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246787A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64888017" w14:textId="630EBB13" w:rsidR="00313379" w:rsidRPr="00FB2B58" w:rsidRDefault="00F91902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  <w:r w:rsidR="00313379">
              <w:t xml:space="preserve"> </w:t>
            </w:r>
            <w:r w:rsidR="00D10120">
              <w:t>16</w:t>
            </w:r>
            <w:r w:rsidR="00313379">
              <w:t>, 2019</w:t>
            </w:r>
          </w:p>
        </w:tc>
      </w:tr>
      <w:tr w:rsidR="00313379" w14:paraId="15FFC6A3" w14:textId="77777777" w:rsidTr="00313379">
        <w:sdt>
          <w:sdtPr>
            <w:alias w:val="Re:"/>
            <w:tag w:val="Re:"/>
            <w:id w:val="-1435443775"/>
            <w:placeholder>
              <w:docPart w:val="15143853895F4702A1F17F0CDA36DF3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10B81CF" w14:textId="77777777" w:rsidR="00313379" w:rsidRPr="006F57FD" w:rsidRDefault="00313379" w:rsidP="00313379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017F918F" w14:textId="6D0ED0AD" w:rsidR="00313379" w:rsidRPr="00FB2B58" w:rsidRDefault="009B4166" w:rsidP="00313379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Match Memory Game</w:t>
            </w:r>
          </w:p>
        </w:tc>
      </w:tr>
    </w:tbl>
    <w:p w14:paraId="4456C907" w14:textId="77777777" w:rsidR="00025CDA" w:rsidRDefault="00025CDA" w:rsidP="00025CDA">
      <w:pPr>
        <w:jc w:val="both"/>
        <w:rPr>
          <w:color w:val="545454"/>
          <w:highlight w:val="white"/>
        </w:rPr>
        <w:sectPr w:rsidR="00025CDA" w:rsidSect="006F57FD">
          <w:footerReference w:type="even" r:id="rId8"/>
          <w:footerReference w:type="default" r:id="rId9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5D33B8B6" w14:textId="4175E277" w:rsidR="00AE5130" w:rsidRDefault="00B03BED" w:rsidP="00AE5130">
      <w:pPr>
        <w:pStyle w:val="Heading1"/>
        <w:rPr>
          <w:highlight w:val="white"/>
        </w:rPr>
      </w:pPr>
      <w:r>
        <w:rPr>
          <w:highlight w:val="white"/>
        </w:rPr>
        <w:lastRenderedPageBreak/>
        <w:t>Description</w:t>
      </w:r>
      <w:r w:rsidR="00AE5130">
        <w:rPr>
          <w:highlight w:val="white"/>
        </w:rPr>
        <w:t xml:space="preserve">: </w:t>
      </w:r>
    </w:p>
    <w:p w14:paraId="52A69F22" w14:textId="521A6259" w:rsidR="00AE5130" w:rsidRDefault="00AE5130" w:rsidP="00AE5130">
      <w:pPr>
        <w:rPr>
          <w:highlight w:val="white"/>
        </w:rPr>
      </w:pPr>
      <w:r>
        <w:rPr>
          <w:highlight w:val="white"/>
        </w:rPr>
        <w:t xml:space="preserve">The category our group chosen is a </w:t>
      </w:r>
      <w:r w:rsidR="00E47B16">
        <w:rPr>
          <w:highlight w:val="white"/>
        </w:rPr>
        <w:t>“</w:t>
      </w:r>
      <w:r>
        <w:rPr>
          <w:highlight w:val="white"/>
        </w:rPr>
        <w:t>Board Game</w:t>
      </w:r>
      <w:r w:rsidR="00E47B16">
        <w:rPr>
          <w:highlight w:val="white"/>
        </w:rPr>
        <w:t>”</w:t>
      </w:r>
      <w:r>
        <w:rPr>
          <w:highlight w:val="white"/>
        </w:rPr>
        <w:t>. We have created a turn</w:t>
      </w:r>
      <w:r w:rsidR="00800374">
        <w:rPr>
          <w:highlight w:val="white"/>
        </w:rPr>
        <w:t>-</w:t>
      </w:r>
      <w:r>
        <w:rPr>
          <w:highlight w:val="white"/>
        </w:rPr>
        <w:t>based board game</w:t>
      </w:r>
      <w:r w:rsidR="00C334F6">
        <w:rPr>
          <w:highlight w:val="white"/>
        </w:rPr>
        <w:t xml:space="preserve"> which gives users the option to play against a computer or have</w:t>
      </w:r>
      <w:r>
        <w:rPr>
          <w:highlight w:val="white"/>
        </w:rPr>
        <w:t xml:space="preserve"> two players</w:t>
      </w:r>
      <w:r w:rsidR="00C334F6">
        <w:rPr>
          <w:highlight w:val="white"/>
        </w:rPr>
        <w:t xml:space="preserve"> play against each other</w:t>
      </w:r>
      <w:r w:rsidR="00800374">
        <w:rPr>
          <w:highlight w:val="white"/>
        </w:rPr>
        <w:t xml:space="preserve">. The java program compiles and responds to user inputs based upon the position of the board input. </w:t>
      </w:r>
      <w:r w:rsidR="00C334F6">
        <w:rPr>
          <w:highlight w:val="white"/>
        </w:rPr>
        <w:t xml:space="preserve">The computer can store memory on locations of card flips and would match cards accordingly to the difficulty selected for the game. </w:t>
      </w:r>
      <w:r w:rsidR="00E47B16">
        <w:rPr>
          <w:highlight w:val="white"/>
        </w:rPr>
        <w:t>The graphical user interface for “PLAYER VS COMPUTER” will be available on the final project.</w:t>
      </w:r>
    </w:p>
    <w:p w14:paraId="1BC434B6" w14:textId="4A1D871E" w:rsidR="00EA40D1" w:rsidRDefault="009B4166" w:rsidP="00EA40D1">
      <w:pPr>
        <w:rPr>
          <w:highlight w:val="white"/>
        </w:rPr>
      </w:pPr>
      <w:r w:rsidRPr="00EA40D1">
        <w:rPr>
          <w:highlight w:val="white"/>
        </w:rPr>
        <w:t xml:space="preserve">Our purpose is to create an interactive game where the objective is based on the memory of </w:t>
      </w:r>
      <w:r w:rsidR="007F7C8B">
        <w:rPr>
          <w:highlight w:val="white"/>
        </w:rPr>
        <w:t xml:space="preserve">both the user and the computer program. </w:t>
      </w:r>
    </w:p>
    <w:p w14:paraId="52CF9AB7" w14:textId="48CC2F23" w:rsidR="00431386" w:rsidRDefault="00961213" w:rsidP="00961213">
      <w:pPr>
        <w:pStyle w:val="Heading1"/>
        <w:jc w:val="both"/>
        <w:rPr>
          <w:highlight w:val="white"/>
        </w:rPr>
      </w:pPr>
      <w:r>
        <w:rPr>
          <w:highlight w:val="white"/>
        </w:rPr>
        <w:t>Overview</w:t>
      </w:r>
      <w:r w:rsidR="00155BFD">
        <w:rPr>
          <w:highlight w:val="white"/>
        </w:rPr>
        <w:t xml:space="preserve"> of the </w:t>
      </w:r>
      <w:proofErr w:type="gramStart"/>
      <w:r w:rsidR="00155BFD">
        <w:rPr>
          <w:highlight w:val="white"/>
        </w:rPr>
        <w:t xml:space="preserve">Game </w:t>
      </w:r>
      <w:r>
        <w:rPr>
          <w:highlight w:val="white"/>
        </w:rPr>
        <w:t>:</w:t>
      </w:r>
      <w:proofErr w:type="gramEnd"/>
    </w:p>
    <w:p w14:paraId="79A0C361" w14:textId="197A939A" w:rsidR="009B4166" w:rsidRDefault="009B4166" w:rsidP="00EA40D1">
      <w:pPr>
        <w:rPr>
          <w:highlight w:val="white"/>
        </w:rPr>
      </w:pPr>
      <w:r>
        <w:rPr>
          <w:highlight w:val="white"/>
        </w:rPr>
        <w:t xml:space="preserve">The game </w:t>
      </w:r>
      <w:r w:rsidR="00D932A9">
        <w:rPr>
          <w:highlight w:val="white"/>
        </w:rPr>
        <w:t>generate</w:t>
      </w:r>
      <w:r w:rsidR="00130821">
        <w:rPr>
          <w:highlight w:val="white"/>
        </w:rPr>
        <w:t>s random</w:t>
      </w:r>
      <w:r w:rsidR="00D932A9">
        <w:rPr>
          <w:highlight w:val="white"/>
        </w:rPr>
        <w:t xml:space="preserve"> pairs of cards</w:t>
      </w:r>
      <w:r w:rsidR="00130821">
        <w:rPr>
          <w:highlight w:val="white"/>
        </w:rPr>
        <w:t xml:space="preserve">. </w:t>
      </w:r>
      <w:r w:rsidR="00D932A9">
        <w:rPr>
          <w:highlight w:val="white"/>
        </w:rPr>
        <w:t>The objective is to allow the interaction of two players taking turns flipping two</w:t>
      </w:r>
      <w:r>
        <w:rPr>
          <w:highlight w:val="white"/>
        </w:rPr>
        <w:t xml:space="preserve"> cards</w:t>
      </w:r>
      <w:r w:rsidR="00D932A9">
        <w:rPr>
          <w:highlight w:val="white"/>
        </w:rPr>
        <w:t>. The cards</w:t>
      </w:r>
      <w:r>
        <w:rPr>
          <w:highlight w:val="white"/>
        </w:rPr>
        <w:t xml:space="preserve"> </w:t>
      </w:r>
      <w:r w:rsidR="00130821">
        <w:rPr>
          <w:highlight w:val="white"/>
        </w:rPr>
        <w:t xml:space="preserve">selected </w:t>
      </w:r>
      <w:r>
        <w:rPr>
          <w:highlight w:val="white"/>
        </w:rPr>
        <w:t>must match to</w:t>
      </w:r>
      <w:r w:rsidR="00130821">
        <w:rPr>
          <w:highlight w:val="white"/>
        </w:rPr>
        <w:t xml:space="preserve"> be</w:t>
      </w:r>
      <w:r w:rsidR="00D932A9">
        <w:rPr>
          <w:highlight w:val="white"/>
        </w:rPr>
        <w:t xml:space="preserve"> </w:t>
      </w:r>
      <w:r>
        <w:rPr>
          <w:highlight w:val="white"/>
        </w:rPr>
        <w:t>eliminate</w:t>
      </w:r>
      <w:r w:rsidR="00130821">
        <w:rPr>
          <w:highlight w:val="white"/>
        </w:rPr>
        <w:t>d</w:t>
      </w:r>
      <w:r>
        <w:rPr>
          <w:highlight w:val="white"/>
        </w:rPr>
        <w:t xml:space="preserve"> </w:t>
      </w:r>
      <w:r w:rsidR="00D932A9">
        <w:rPr>
          <w:highlight w:val="white"/>
        </w:rPr>
        <w:t>from the field of play</w:t>
      </w:r>
      <w:r w:rsidR="00130821">
        <w:rPr>
          <w:highlight w:val="white"/>
        </w:rPr>
        <w:t xml:space="preserve"> and a score would be earned</w:t>
      </w:r>
      <w:r>
        <w:rPr>
          <w:highlight w:val="white"/>
        </w:rPr>
        <w:t>.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Throughout the alternation of each player, i</w:t>
      </w:r>
      <w:r w:rsidR="00130821">
        <w:rPr>
          <w:highlight w:val="white"/>
        </w:rPr>
        <w:t>f a player</w:t>
      </w:r>
      <w:r w:rsidR="00B96B3F">
        <w:rPr>
          <w:highlight w:val="white"/>
        </w:rPr>
        <w:t xml:space="preserve"> consecutively matches</w:t>
      </w:r>
      <w:r w:rsidR="00130821">
        <w:rPr>
          <w:highlight w:val="white"/>
        </w:rPr>
        <w:t xml:space="preserve"> </w:t>
      </w:r>
      <w:r w:rsidR="00B96B3F">
        <w:rPr>
          <w:highlight w:val="white"/>
        </w:rPr>
        <w:t>two cards without fail</w:t>
      </w:r>
      <w:r w:rsidR="00130821">
        <w:rPr>
          <w:highlight w:val="white"/>
        </w:rPr>
        <w:t>, the player would gain</w:t>
      </w:r>
      <w:r w:rsidR="00B96B3F">
        <w:rPr>
          <w:highlight w:val="white"/>
        </w:rPr>
        <w:t xml:space="preserve"> bonus points for each consecutive match until they fail to match the card then the point system would reset back to granting 1 score per match.</w:t>
      </w:r>
      <w:r>
        <w:rPr>
          <w:highlight w:val="white"/>
        </w:rPr>
        <w:t xml:space="preserve"> </w:t>
      </w:r>
      <w:r w:rsidR="00B96B3F">
        <w:rPr>
          <w:highlight w:val="white"/>
        </w:rPr>
        <w:t>After all cards have been matched and eliminated from the field of play, t</w:t>
      </w:r>
      <w:r>
        <w:rPr>
          <w:highlight w:val="white"/>
        </w:rPr>
        <w:t xml:space="preserve">he </w:t>
      </w:r>
      <w:r w:rsidR="00B96B3F">
        <w:rPr>
          <w:highlight w:val="white"/>
        </w:rPr>
        <w:t>player</w:t>
      </w:r>
      <w:r>
        <w:rPr>
          <w:highlight w:val="white"/>
        </w:rPr>
        <w:t xml:space="preserve"> with the highest number of points will win the game</w:t>
      </w:r>
      <w:r w:rsidR="00EA40D1">
        <w:rPr>
          <w:highlight w:val="white"/>
        </w:rPr>
        <w:t xml:space="preserve"> and the message “</w:t>
      </w:r>
      <w:r w:rsidR="00B96B3F">
        <w:rPr>
          <w:highlight w:val="white"/>
        </w:rPr>
        <w:t xml:space="preserve">PLAYER (#), </w:t>
      </w:r>
      <w:r w:rsidR="00EA40D1">
        <w:rPr>
          <w:highlight w:val="white"/>
        </w:rPr>
        <w:t>WIN</w:t>
      </w:r>
      <w:r w:rsidR="00B96B3F">
        <w:rPr>
          <w:highlight w:val="white"/>
        </w:rPr>
        <w:t>S</w:t>
      </w:r>
      <w:r w:rsidR="00130821">
        <w:rPr>
          <w:highlight w:val="white"/>
        </w:rPr>
        <w:t>!</w:t>
      </w:r>
      <w:r w:rsidR="00EA40D1">
        <w:rPr>
          <w:highlight w:val="white"/>
        </w:rPr>
        <w:t>” is displayed.</w:t>
      </w:r>
      <w:r w:rsidR="00B96B3F">
        <w:rPr>
          <w:highlight w:val="white"/>
        </w:rPr>
        <w:t xml:space="preserve"> If both players achieve the same number of points, then the game would display “DRAW!” In the case that the player plays a match against a computer, if computer wins it would display “COMPUTER WINS!” </w:t>
      </w:r>
    </w:p>
    <w:p w14:paraId="6B74E6F4" w14:textId="44296894" w:rsidR="00B70E03" w:rsidRDefault="009B4166" w:rsidP="00EA40D1">
      <w:pPr>
        <w:rPr>
          <w:highlight w:val="white"/>
        </w:rPr>
      </w:pPr>
      <w:r>
        <w:rPr>
          <w:highlight w:val="white"/>
        </w:rPr>
        <w:t>The game will</w:t>
      </w:r>
      <w:r w:rsidR="00431386">
        <w:rPr>
          <w:highlight w:val="white"/>
        </w:rPr>
        <w:t xml:space="preserve"> prompt the user</w:t>
      </w:r>
      <w:r>
        <w:rPr>
          <w:highlight w:val="white"/>
        </w:rPr>
        <w:t xml:space="preserve"> at the start</w:t>
      </w:r>
      <w:r w:rsidR="00431386">
        <w:rPr>
          <w:highlight w:val="white"/>
        </w:rPr>
        <w:t xml:space="preserve"> of the game. Players get the option of selecting three buttons </w:t>
      </w:r>
      <w:proofErr w:type="gramStart"/>
      <w:r w:rsidR="00431386">
        <w:rPr>
          <w:highlight w:val="white"/>
        </w:rPr>
        <w:t>“</w:t>
      </w:r>
      <w:r w:rsidR="00B03BED">
        <w:rPr>
          <w:highlight w:val="white"/>
        </w:rPr>
        <w:t xml:space="preserve"> COMPUTER</w:t>
      </w:r>
      <w:proofErr w:type="gramEnd"/>
      <w:r w:rsidR="00B03BED">
        <w:rPr>
          <w:highlight w:val="white"/>
        </w:rPr>
        <w:t xml:space="preserve"> VS PLAYER</w:t>
      </w:r>
      <w:r w:rsidR="00431386">
        <w:rPr>
          <w:highlight w:val="white"/>
        </w:rPr>
        <w:t>”,</w:t>
      </w:r>
      <w:r>
        <w:rPr>
          <w:highlight w:val="white"/>
        </w:rPr>
        <w:t xml:space="preserve"> </w:t>
      </w:r>
      <w:r w:rsidR="00431386">
        <w:rPr>
          <w:highlight w:val="white"/>
        </w:rPr>
        <w:t>“</w:t>
      </w:r>
      <w:r w:rsidR="00B03BED">
        <w:rPr>
          <w:highlight w:val="white"/>
        </w:rPr>
        <w:t xml:space="preserve">HUMAN </w:t>
      </w:r>
      <w:r w:rsidR="00431386">
        <w:rPr>
          <w:highlight w:val="white"/>
        </w:rPr>
        <w:t xml:space="preserve"> </w:t>
      </w:r>
      <w:r w:rsidR="00B03BED">
        <w:rPr>
          <w:highlight w:val="white"/>
        </w:rPr>
        <w:t>MULTI</w:t>
      </w:r>
      <w:r w:rsidR="00431386">
        <w:rPr>
          <w:highlight w:val="white"/>
        </w:rPr>
        <w:t>PLAYER”</w:t>
      </w:r>
      <w:r w:rsidR="00B03BED">
        <w:rPr>
          <w:highlight w:val="white"/>
        </w:rPr>
        <w:t>, OR ”</w:t>
      </w:r>
      <w:proofErr w:type="spellStart"/>
      <w:r w:rsidR="00B03BED">
        <w:rPr>
          <w:highlight w:val="white"/>
        </w:rPr>
        <w:t>EXIT”</w:t>
      </w:r>
      <w:r w:rsidR="00431386">
        <w:rPr>
          <w:highlight w:val="white"/>
        </w:rPr>
        <w:t>.</w:t>
      </w:r>
      <w:r w:rsidR="00B03BED">
        <w:rPr>
          <w:highlight w:val="white"/>
        </w:rPr>
        <w:t>Then</w:t>
      </w:r>
      <w:proofErr w:type="spellEnd"/>
      <w:r w:rsidR="00B03BED">
        <w:rPr>
          <w:highlight w:val="white"/>
        </w:rPr>
        <w:t>, the</w:t>
      </w:r>
      <w:r w:rsidR="00431386">
        <w:rPr>
          <w:highlight w:val="white"/>
        </w:rPr>
        <w:t xml:space="preserve"> player selects the</w:t>
      </w:r>
      <w:r w:rsidR="00707019">
        <w:rPr>
          <w:highlight w:val="white"/>
        </w:rPr>
        <w:t xml:space="preserve"> level of difficulty</w:t>
      </w:r>
      <w:r w:rsidR="00431386">
        <w:rPr>
          <w:highlight w:val="white"/>
        </w:rPr>
        <w:t xml:space="preserve"> for the computer which</w:t>
      </w:r>
      <w:r w:rsidR="00707019">
        <w:rPr>
          <w:highlight w:val="white"/>
        </w:rPr>
        <w:t xml:space="preserve"> w</w:t>
      </w:r>
      <w:r w:rsidR="00431386">
        <w:rPr>
          <w:highlight w:val="white"/>
        </w:rPr>
        <w:t>ould</w:t>
      </w:r>
      <w:r w:rsidR="00707019">
        <w:rPr>
          <w:highlight w:val="white"/>
        </w:rPr>
        <w:t xml:space="preserve"> range from “EASY”. “MEDIUM”, and “HARD”. Each level of difficulty will result in a higher number of cards and a higher probability of the computer matching the cards</w:t>
      </w:r>
      <w:r w:rsidR="009B71B7">
        <w:rPr>
          <w:highlight w:val="white"/>
        </w:rPr>
        <w:t xml:space="preserve">. “EXIT” would allow the user to close the program and end the game. </w:t>
      </w:r>
    </w:p>
    <w:p w14:paraId="1AED57D9" w14:textId="6D0E1373" w:rsidR="00CD4A0F" w:rsidRPr="00EA40D1" w:rsidRDefault="00431386" w:rsidP="00EA40D1">
      <w:pPr>
        <w:rPr>
          <w:highlight w:val="white"/>
        </w:rPr>
      </w:pPr>
      <w:r>
        <w:rPr>
          <w:highlight w:val="white"/>
        </w:rPr>
        <w:t>As a bonus feature music, sounds and pictures will be added to the program</w:t>
      </w:r>
      <w:r w:rsidR="00E15212">
        <w:rPr>
          <w:highlight w:val="white"/>
        </w:rPr>
        <w:t xml:space="preserve"> along with a game controller</w:t>
      </w:r>
      <w:r>
        <w:rPr>
          <w:highlight w:val="white"/>
        </w:rPr>
        <w:t xml:space="preserve">. </w:t>
      </w:r>
    </w:p>
    <w:p w14:paraId="07645DD7" w14:textId="6E1A7DFF" w:rsidR="008F0E8C" w:rsidRDefault="00707019" w:rsidP="00F424F4">
      <w:pPr>
        <w:pStyle w:val="Heading1"/>
        <w:rPr>
          <w:highlight w:val="white"/>
        </w:rPr>
      </w:pPr>
      <w:r>
        <w:rPr>
          <w:highlight w:val="white"/>
        </w:rPr>
        <w:t>Sp</w:t>
      </w:r>
      <w:r w:rsidR="008F0E8C">
        <w:rPr>
          <w:highlight w:val="white"/>
        </w:rPr>
        <w:t>ecifications:</w:t>
      </w:r>
    </w:p>
    <w:p w14:paraId="24109C01" w14:textId="4CFDF5C0" w:rsidR="00A17ED1" w:rsidRDefault="00707019" w:rsidP="00EA40D1">
      <w:pPr>
        <w:rPr>
          <w:highlight w:val="white"/>
        </w:rPr>
      </w:pPr>
      <w:r>
        <w:rPr>
          <w:highlight w:val="white"/>
        </w:rPr>
        <w:t>The cards will consist of various objects with sound of the objects. Each time a card is flipped there will be an animation of the card fli</w:t>
      </w:r>
      <w:r w:rsidR="00A17ED1">
        <w:rPr>
          <w:highlight w:val="white"/>
        </w:rPr>
        <w:t>pping.</w:t>
      </w:r>
    </w:p>
    <w:p w14:paraId="5B747176" w14:textId="446367A8" w:rsidR="00A17ED1" w:rsidRPr="00155BFD" w:rsidRDefault="00A17ED1" w:rsidP="00155BFD">
      <w:pPr>
        <w:pStyle w:val="ListParagraph"/>
        <w:numPr>
          <w:ilvl w:val="0"/>
          <w:numId w:val="30"/>
        </w:numPr>
        <w:rPr>
          <w:highlight w:val="white"/>
        </w:rPr>
      </w:pPr>
      <w:r w:rsidRPr="00155BFD">
        <w:rPr>
          <w:highlight w:val="white"/>
        </w:rPr>
        <w:t>EASY LEVEL = 4x4</w:t>
      </w:r>
    </w:p>
    <w:p w14:paraId="0B6964A5" w14:textId="77777777" w:rsidR="00CC0433" w:rsidRPr="00155BFD" w:rsidRDefault="00CC0433" w:rsidP="00155BFD">
      <w:pPr>
        <w:pStyle w:val="ListParagraph"/>
        <w:numPr>
          <w:ilvl w:val="0"/>
          <w:numId w:val="30"/>
        </w:numPr>
        <w:rPr>
          <w:highlight w:val="white"/>
        </w:rPr>
      </w:pPr>
      <w:r w:rsidRPr="00155BFD">
        <w:rPr>
          <w:highlight w:val="white"/>
        </w:rPr>
        <w:t>MEDIUM LEVEL = 5X5</w:t>
      </w:r>
    </w:p>
    <w:p w14:paraId="654EE4DD" w14:textId="74961FAE" w:rsidR="00CC0433" w:rsidRPr="00155BFD" w:rsidRDefault="00CC0433" w:rsidP="00155BFD">
      <w:pPr>
        <w:pStyle w:val="ListParagraph"/>
        <w:numPr>
          <w:ilvl w:val="0"/>
          <w:numId w:val="30"/>
        </w:numPr>
        <w:rPr>
          <w:highlight w:val="white"/>
        </w:rPr>
      </w:pPr>
      <w:r w:rsidRPr="00155BFD">
        <w:rPr>
          <w:highlight w:val="white"/>
        </w:rPr>
        <w:t>HARD LEVEL = 6X6</w:t>
      </w:r>
    </w:p>
    <w:p w14:paraId="7A59E559" w14:textId="2F9A6E0F" w:rsidR="00A75FCF" w:rsidRDefault="00A75FCF" w:rsidP="00A75FCF">
      <w:pPr>
        <w:pStyle w:val="Heading1"/>
        <w:rPr>
          <w:highlight w:val="white"/>
        </w:rPr>
      </w:pPr>
      <w:r>
        <w:rPr>
          <w:highlight w:val="white"/>
        </w:rPr>
        <w:lastRenderedPageBreak/>
        <w:t>Standard Game Example</w:t>
      </w:r>
      <w:r w:rsidR="002C4FCF">
        <w:rPr>
          <w:highlight w:val="white"/>
        </w:rPr>
        <w:t>:</w:t>
      </w:r>
    </w:p>
    <w:p w14:paraId="57E09D88" w14:textId="71194346" w:rsidR="00A17ED1" w:rsidRDefault="00A75FCF" w:rsidP="00A75FCF">
      <w:pPr>
        <w:rPr>
          <w:highlight w:val="white"/>
        </w:rPr>
      </w:pPr>
      <w:r>
        <w:rPr>
          <w:highlight w:val="white"/>
        </w:rPr>
        <w:t xml:space="preserve">The user will be shown </w:t>
      </w:r>
      <w:bookmarkStart w:id="0" w:name="_Hlk16125344"/>
      <w:r>
        <w:rPr>
          <w:highlight w:val="white"/>
        </w:rPr>
        <w:t xml:space="preserve">a home screen of </w:t>
      </w:r>
      <w:r w:rsidR="00A17ED1">
        <w:rPr>
          <w:highlight w:val="white"/>
        </w:rPr>
        <w:t>a 4 X 4 game will look like this</w:t>
      </w:r>
      <w:r>
        <w:rPr>
          <w:highlight w:val="white"/>
        </w:rPr>
        <w:t xml:space="preserve"> in a text base interface</w:t>
      </w:r>
      <w:bookmarkEnd w:id="0"/>
      <w:r w:rsidR="00A17ED1">
        <w:rPr>
          <w:highlight w:val="white"/>
        </w:rPr>
        <w:t>.</w:t>
      </w:r>
    </w:p>
    <w:p w14:paraId="70BD8443" w14:textId="29F39DF8" w:rsidR="00CD4A0F" w:rsidRDefault="00A75FCF" w:rsidP="00F424F4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EF029" wp14:editId="211978E4">
            <wp:simplePos x="0" y="0"/>
            <wp:positionH relativeFrom="margin">
              <wp:posOffset>-7620</wp:posOffset>
            </wp:positionH>
            <wp:positionV relativeFrom="paragraph">
              <wp:posOffset>184150</wp:posOffset>
            </wp:positionV>
            <wp:extent cx="309054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36" y="21488"/>
                <wp:lineTo x="21436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YBOARDT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93AFA" w14:textId="77777777" w:rsidR="00A75FCF" w:rsidRDefault="00A75FCF" w:rsidP="00F424F4">
      <w:pPr>
        <w:pStyle w:val="Heading1"/>
      </w:pPr>
    </w:p>
    <w:p w14:paraId="7A9AEFBF" w14:textId="77777777" w:rsidR="00A75FCF" w:rsidRDefault="00A75FCF" w:rsidP="00F424F4">
      <w:pPr>
        <w:pStyle w:val="Heading1"/>
      </w:pPr>
    </w:p>
    <w:p w14:paraId="0383E09E" w14:textId="591D2858" w:rsidR="00A17ED1" w:rsidRDefault="00A17ED1" w:rsidP="00F424F4">
      <w:pPr>
        <w:pStyle w:val="Heading1"/>
        <w:rPr>
          <w:highlight w:val="white"/>
        </w:rPr>
      </w:pPr>
    </w:p>
    <w:p w14:paraId="1D11C6BF" w14:textId="127C4931" w:rsidR="00A75FCF" w:rsidRPr="00A75FCF" w:rsidRDefault="00A75FCF" w:rsidP="00A75FCF">
      <w:pPr>
        <w:rPr>
          <w:highlight w:val="white"/>
        </w:rPr>
      </w:pPr>
    </w:p>
    <w:p w14:paraId="45109CCA" w14:textId="295BCFDE" w:rsidR="00A75FCF" w:rsidRPr="00A75FCF" w:rsidRDefault="00A75FCF" w:rsidP="00A75FCF">
      <w:pPr>
        <w:rPr>
          <w:highlight w:val="white"/>
        </w:rPr>
      </w:pPr>
    </w:p>
    <w:p w14:paraId="4242535C" w14:textId="76697078" w:rsidR="00A75FCF" w:rsidRDefault="00A75FCF" w:rsidP="00A75FCF">
      <w:pPr>
        <w:rPr>
          <w:rFonts w:asciiTheme="majorHAnsi" w:hAnsiTheme="majorHAnsi"/>
          <w:b/>
          <w:highlight w:val="white"/>
        </w:rPr>
      </w:pPr>
    </w:p>
    <w:p w14:paraId="54332849" w14:textId="124C8BDE" w:rsidR="00A75FCF" w:rsidRDefault="00A75FCF" w:rsidP="00A75FCF">
      <w:pPr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9F0FA4" wp14:editId="63D972BF">
            <wp:simplePos x="0" y="0"/>
            <wp:positionH relativeFrom="page">
              <wp:posOffset>4921250</wp:posOffset>
            </wp:positionH>
            <wp:positionV relativeFrom="paragraph">
              <wp:posOffset>499110</wp:posOffset>
            </wp:positionV>
            <wp:extent cx="2150745" cy="2042160"/>
            <wp:effectExtent l="0" t="0" r="1905" b="0"/>
            <wp:wrapTight wrapText="bothSides">
              <wp:wrapPolygon edited="0">
                <wp:start x="0" y="0"/>
                <wp:lineTo x="0" y="21358"/>
                <wp:lineTo x="21428" y="21358"/>
                <wp:lineTo x="21428" y="0"/>
                <wp:lineTo x="0" y="0"/>
              </wp:wrapPolygon>
            </wp:wrapTight>
            <wp:docPr id="3" name="Picture 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monmat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0239781" wp14:editId="1C63495E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216154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321" y="21480"/>
                <wp:lineTo x="21321" y="0"/>
                <wp:lineTo x="0" y="0"/>
              </wp:wrapPolygon>
            </wp:wrapTight>
            <wp:docPr id="6" name="Picture 6" descr="A picture containing sky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d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r w:rsidRPr="002C4FCF">
        <w:rPr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10FFEA41" wp14:editId="3E298D80">
            <wp:simplePos x="0" y="0"/>
            <wp:positionH relativeFrom="margin">
              <wp:align>left</wp:align>
            </wp:positionH>
            <wp:positionV relativeFrom="paragraph">
              <wp:posOffset>543560</wp:posOffset>
            </wp:positionV>
            <wp:extent cx="1927860" cy="2023110"/>
            <wp:effectExtent l="0" t="0" r="0" b="0"/>
            <wp:wrapTight wrapText="bothSides">
              <wp:wrapPolygon edited="0">
                <wp:start x="0" y="0"/>
                <wp:lineTo x="0" y="21356"/>
                <wp:lineTo x="21344" y="21356"/>
                <wp:lineTo x="213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forma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highlight w:val="white"/>
        </w:rPr>
        <w:t>And the</w:t>
      </w:r>
      <w:r>
        <w:rPr>
          <w:highlight w:val="white"/>
        </w:rPr>
        <w:t xml:space="preserve"> home screen of a 4 X 4 game will look like this in a </w:t>
      </w:r>
      <w:r>
        <w:rPr>
          <w:highlight w:val="white"/>
        </w:rPr>
        <w:t>graphical user interface:</w:t>
      </w:r>
    </w:p>
    <w:p w14:paraId="7DA1BCDA" w14:textId="31953FE9" w:rsidR="003C2286" w:rsidRDefault="003C2286" w:rsidP="003C2286">
      <w:pPr>
        <w:pStyle w:val="Heading1"/>
        <w:rPr>
          <w:highlight w:val="white"/>
        </w:rPr>
      </w:pPr>
      <w:r>
        <w:rPr>
          <w:highlight w:val="white"/>
        </w:rPr>
        <w:t>Features</w:t>
      </w:r>
    </w:p>
    <w:p w14:paraId="45C1A7EF" w14:textId="7DB0B784" w:rsidR="003C2286" w:rsidRPr="00155BFD" w:rsidRDefault="00155BFD" w:rsidP="00155BFD">
      <w:pPr>
        <w:pStyle w:val="ListParagraph"/>
        <w:numPr>
          <w:ilvl w:val="0"/>
          <w:numId w:val="28"/>
        </w:numPr>
        <w:rPr>
          <w:highlight w:val="white"/>
        </w:rPr>
      </w:pPr>
      <w:r w:rsidRPr="00155BFD">
        <w:rPr>
          <w:highlight w:val="white"/>
        </w:rPr>
        <w:t>Can play against</w:t>
      </w:r>
      <w:r w:rsidR="003C2286" w:rsidRPr="00155BFD">
        <w:rPr>
          <w:highlight w:val="white"/>
        </w:rPr>
        <w:t xml:space="preserve"> computer </w:t>
      </w:r>
      <w:r w:rsidRPr="00155BFD">
        <w:rPr>
          <w:highlight w:val="white"/>
        </w:rPr>
        <w:t xml:space="preserve">player </w:t>
      </w:r>
      <w:r w:rsidR="003C2286" w:rsidRPr="00155BFD">
        <w:rPr>
          <w:highlight w:val="white"/>
        </w:rPr>
        <w:t xml:space="preserve">and human </w:t>
      </w:r>
      <w:r w:rsidRPr="00155BFD">
        <w:rPr>
          <w:highlight w:val="white"/>
        </w:rPr>
        <w:t>player.</w:t>
      </w:r>
    </w:p>
    <w:p w14:paraId="7F7D48FF" w14:textId="36A7813E" w:rsidR="00155BFD" w:rsidRPr="00155BFD" w:rsidRDefault="00155BFD" w:rsidP="00155BFD">
      <w:pPr>
        <w:pStyle w:val="ListParagraph"/>
        <w:numPr>
          <w:ilvl w:val="0"/>
          <w:numId w:val="28"/>
        </w:numPr>
        <w:rPr>
          <w:highlight w:val="white"/>
        </w:rPr>
      </w:pPr>
      <w:r w:rsidRPr="00155BFD">
        <w:rPr>
          <w:highlight w:val="white"/>
        </w:rPr>
        <w:t>Able to choose level of difficulty from easy, medium and hard.</w:t>
      </w:r>
    </w:p>
    <w:p w14:paraId="5315ECC2" w14:textId="18C49230" w:rsidR="00155BFD" w:rsidRPr="00155BFD" w:rsidRDefault="00155BFD" w:rsidP="00155BFD">
      <w:pPr>
        <w:pStyle w:val="ListParagraph"/>
        <w:numPr>
          <w:ilvl w:val="0"/>
          <w:numId w:val="28"/>
        </w:numPr>
        <w:rPr>
          <w:highlight w:val="white"/>
        </w:rPr>
      </w:pPr>
      <w:r w:rsidRPr="00155BFD">
        <w:rPr>
          <w:highlight w:val="white"/>
        </w:rPr>
        <w:t>Have GUI and text-based game</w:t>
      </w:r>
    </w:p>
    <w:p w14:paraId="48290611" w14:textId="74386423" w:rsidR="00155BFD" w:rsidRPr="00155BFD" w:rsidRDefault="00155BFD" w:rsidP="00155BFD">
      <w:pPr>
        <w:pStyle w:val="ListParagraph"/>
        <w:numPr>
          <w:ilvl w:val="0"/>
          <w:numId w:val="28"/>
        </w:numPr>
        <w:rPr>
          <w:highlight w:val="white"/>
        </w:rPr>
      </w:pPr>
      <w:r w:rsidRPr="00155BFD">
        <w:rPr>
          <w:highlight w:val="white"/>
        </w:rPr>
        <w:t>Properly functioning game with winning and losing and exiting of the game.</w:t>
      </w:r>
    </w:p>
    <w:p w14:paraId="326682BC" w14:textId="508AFC23" w:rsidR="00155BFD" w:rsidRDefault="00155BFD" w:rsidP="00155BFD">
      <w:pPr>
        <w:pStyle w:val="Heading1"/>
        <w:rPr>
          <w:highlight w:val="white"/>
        </w:rPr>
      </w:pPr>
      <w:r>
        <w:rPr>
          <w:highlight w:val="white"/>
        </w:rPr>
        <w:t>Features not done due to challenges</w:t>
      </w:r>
    </w:p>
    <w:p w14:paraId="7EF7A53A" w14:textId="68D2B453" w:rsidR="00155BFD" w:rsidRPr="00155BFD" w:rsidRDefault="00155BFD" w:rsidP="00155BFD">
      <w:pPr>
        <w:pStyle w:val="ListParagraph"/>
        <w:numPr>
          <w:ilvl w:val="0"/>
          <w:numId w:val="29"/>
        </w:numPr>
        <w:rPr>
          <w:highlight w:val="white"/>
        </w:rPr>
      </w:pPr>
      <w:r w:rsidRPr="00155BFD">
        <w:rPr>
          <w:highlight w:val="white"/>
        </w:rPr>
        <w:t xml:space="preserve">Adding pictures </w:t>
      </w:r>
    </w:p>
    <w:p w14:paraId="79E8D53C" w14:textId="2D070321" w:rsidR="003C2286" w:rsidRPr="00155BFD" w:rsidRDefault="00155BFD" w:rsidP="00155BFD">
      <w:pPr>
        <w:pStyle w:val="ListParagraph"/>
        <w:numPr>
          <w:ilvl w:val="0"/>
          <w:numId w:val="29"/>
        </w:numPr>
        <w:rPr>
          <w:highlight w:val="white"/>
        </w:rPr>
      </w:pPr>
      <w:r w:rsidRPr="00155BFD">
        <w:rPr>
          <w:highlight w:val="white"/>
        </w:rPr>
        <w:t>Hand controller</w:t>
      </w:r>
    </w:p>
    <w:sectPr w:rsidR="003C2286" w:rsidRPr="00155BFD" w:rsidSect="006F57FD"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4D839" w14:textId="77777777" w:rsidR="00381AE0" w:rsidRDefault="00381AE0" w:rsidP="00785540">
      <w:pPr>
        <w:spacing w:before="0"/>
      </w:pPr>
      <w:r>
        <w:separator/>
      </w:r>
    </w:p>
  </w:endnote>
  <w:endnote w:type="continuationSeparator" w:id="0">
    <w:p w14:paraId="5A3FAB14" w14:textId="77777777" w:rsidR="00381AE0" w:rsidRDefault="00381AE0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15F2E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BED4645" w14:textId="77777777" w:rsidR="00B336C5" w:rsidRDefault="00381AE0">
    <w:pPr>
      <w:pStyle w:val="Footer"/>
    </w:pPr>
  </w:p>
  <w:p w14:paraId="08ADA7C0" w14:textId="77777777" w:rsidR="00B336C5" w:rsidRDefault="00381A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4800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217FA" w14:textId="77777777" w:rsidR="00381AE0" w:rsidRDefault="00381AE0" w:rsidP="00785540">
      <w:pPr>
        <w:spacing w:before="0"/>
      </w:pPr>
      <w:r>
        <w:separator/>
      </w:r>
    </w:p>
  </w:footnote>
  <w:footnote w:type="continuationSeparator" w:id="0">
    <w:p w14:paraId="171BC7B1" w14:textId="77777777" w:rsidR="00381AE0" w:rsidRDefault="00381AE0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90C"/>
    <w:multiLevelType w:val="hybridMultilevel"/>
    <w:tmpl w:val="F26A5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0492E"/>
    <w:multiLevelType w:val="hybridMultilevel"/>
    <w:tmpl w:val="46083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5E474A"/>
    <w:multiLevelType w:val="multilevel"/>
    <w:tmpl w:val="3B10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F90CFA"/>
    <w:multiLevelType w:val="hybridMultilevel"/>
    <w:tmpl w:val="299EE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21ECB"/>
    <w:multiLevelType w:val="hybridMultilevel"/>
    <w:tmpl w:val="20E8E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90565"/>
    <w:multiLevelType w:val="hybridMultilevel"/>
    <w:tmpl w:val="4F12F78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25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0"/>
  </w:num>
  <w:num w:numId="16">
    <w:abstractNumId w:val="28"/>
  </w:num>
  <w:num w:numId="17">
    <w:abstractNumId w:val="27"/>
  </w:num>
  <w:num w:numId="18">
    <w:abstractNumId w:val="22"/>
  </w:num>
  <w:num w:numId="19">
    <w:abstractNumId w:val="24"/>
  </w:num>
  <w:num w:numId="20">
    <w:abstractNumId w:val="12"/>
  </w:num>
  <w:num w:numId="21">
    <w:abstractNumId w:val="15"/>
  </w:num>
  <w:num w:numId="22">
    <w:abstractNumId w:val="13"/>
  </w:num>
  <w:num w:numId="23">
    <w:abstractNumId w:val="16"/>
  </w:num>
  <w:num w:numId="24">
    <w:abstractNumId w:val="29"/>
  </w:num>
  <w:num w:numId="25">
    <w:abstractNumId w:val="17"/>
  </w:num>
  <w:num w:numId="26">
    <w:abstractNumId w:val="14"/>
  </w:num>
  <w:num w:numId="27">
    <w:abstractNumId w:val="19"/>
  </w:num>
  <w:num w:numId="28">
    <w:abstractNumId w:val="18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C4"/>
    <w:rsid w:val="00002592"/>
    <w:rsid w:val="00025CDA"/>
    <w:rsid w:val="00052786"/>
    <w:rsid w:val="00092324"/>
    <w:rsid w:val="00092665"/>
    <w:rsid w:val="0009418B"/>
    <w:rsid w:val="0009766B"/>
    <w:rsid w:val="000A45F2"/>
    <w:rsid w:val="000D4FD1"/>
    <w:rsid w:val="000D7544"/>
    <w:rsid w:val="00130821"/>
    <w:rsid w:val="00155BFD"/>
    <w:rsid w:val="001D04EB"/>
    <w:rsid w:val="001D6D7A"/>
    <w:rsid w:val="001E0D94"/>
    <w:rsid w:val="001F239F"/>
    <w:rsid w:val="002178B2"/>
    <w:rsid w:val="002349C4"/>
    <w:rsid w:val="00241373"/>
    <w:rsid w:val="00293B83"/>
    <w:rsid w:val="002A1B9C"/>
    <w:rsid w:val="002C4FCF"/>
    <w:rsid w:val="002F53EC"/>
    <w:rsid w:val="00313379"/>
    <w:rsid w:val="00321B05"/>
    <w:rsid w:val="00342A2A"/>
    <w:rsid w:val="00363D89"/>
    <w:rsid w:val="003762DA"/>
    <w:rsid w:val="00381AE0"/>
    <w:rsid w:val="003B38D9"/>
    <w:rsid w:val="003C2286"/>
    <w:rsid w:val="003D2657"/>
    <w:rsid w:val="003D6E0B"/>
    <w:rsid w:val="00404138"/>
    <w:rsid w:val="00424625"/>
    <w:rsid w:val="00431386"/>
    <w:rsid w:val="0043488D"/>
    <w:rsid w:val="00455EE0"/>
    <w:rsid w:val="004A381A"/>
    <w:rsid w:val="00520108"/>
    <w:rsid w:val="005E6092"/>
    <w:rsid w:val="00600BA1"/>
    <w:rsid w:val="00621044"/>
    <w:rsid w:val="00632C5A"/>
    <w:rsid w:val="00697389"/>
    <w:rsid w:val="006A3CE7"/>
    <w:rsid w:val="00707019"/>
    <w:rsid w:val="00712A04"/>
    <w:rsid w:val="00725676"/>
    <w:rsid w:val="00752A64"/>
    <w:rsid w:val="007817C2"/>
    <w:rsid w:val="00785540"/>
    <w:rsid w:val="007940B5"/>
    <w:rsid w:val="007A0B2E"/>
    <w:rsid w:val="007B30C9"/>
    <w:rsid w:val="007D784D"/>
    <w:rsid w:val="007F7C8B"/>
    <w:rsid w:val="00800374"/>
    <w:rsid w:val="00851161"/>
    <w:rsid w:val="00890E5D"/>
    <w:rsid w:val="008B5F74"/>
    <w:rsid w:val="008B7B60"/>
    <w:rsid w:val="008F0E8C"/>
    <w:rsid w:val="00933B8F"/>
    <w:rsid w:val="00961213"/>
    <w:rsid w:val="009732D3"/>
    <w:rsid w:val="009B4166"/>
    <w:rsid w:val="009B5EDC"/>
    <w:rsid w:val="009B71B7"/>
    <w:rsid w:val="009C08A4"/>
    <w:rsid w:val="00A005EC"/>
    <w:rsid w:val="00A17ED1"/>
    <w:rsid w:val="00A40602"/>
    <w:rsid w:val="00A75FCF"/>
    <w:rsid w:val="00AB4E32"/>
    <w:rsid w:val="00AC1849"/>
    <w:rsid w:val="00AD42F9"/>
    <w:rsid w:val="00AE5130"/>
    <w:rsid w:val="00B03BED"/>
    <w:rsid w:val="00B61420"/>
    <w:rsid w:val="00B70E03"/>
    <w:rsid w:val="00B96B3F"/>
    <w:rsid w:val="00BB2A9B"/>
    <w:rsid w:val="00BC0364"/>
    <w:rsid w:val="00C334F6"/>
    <w:rsid w:val="00C52706"/>
    <w:rsid w:val="00C67549"/>
    <w:rsid w:val="00C86A5E"/>
    <w:rsid w:val="00CC0433"/>
    <w:rsid w:val="00CD4A0F"/>
    <w:rsid w:val="00D10120"/>
    <w:rsid w:val="00D11B55"/>
    <w:rsid w:val="00D1581A"/>
    <w:rsid w:val="00D16235"/>
    <w:rsid w:val="00D67BCE"/>
    <w:rsid w:val="00D77CC8"/>
    <w:rsid w:val="00D85AAA"/>
    <w:rsid w:val="00D932A9"/>
    <w:rsid w:val="00DD4B6C"/>
    <w:rsid w:val="00E05653"/>
    <w:rsid w:val="00E15212"/>
    <w:rsid w:val="00E47B16"/>
    <w:rsid w:val="00E6039A"/>
    <w:rsid w:val="00E87284"/>
    <w:rsid w:val="00EA40D1"/>
    <w:rsid w:val="00EB38E6"/>
    <w:rsid w:val="00ED4390"/>
    <w:rsid w:val="00F424F4"/>
    <w:rsid w:val="00F91902"/>
    <w:rsid w:val="00FB39C5"/>
    <w:rsid w:val="00FC0E02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A1C7"/>
  <w15:chartTrackingRefBased/>
  <w15:docId w15:val="{7003CA40-045F-4821-AE0B-BAD93326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FB39C5"/>
    <w:pPr>
      <w:ind w:left="720"/>
      <w:contextualSpacing/>
    </w:pPr>
  </w:style>
  <w:style w:type="table" w:styleId="TableGrid">
    <w:name w:val="Table Grid"/>
    <w:basedOn w:val="TableNormal"/>
    <w:uiPriority w:val="39"/>
    <w:rsid w:val="00A17ED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DCD6F6F6C47A4A3513587B2FB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24BB2-B43A-4411-BD1F-21B3A36CFD47}"/>
      </w:docPartPr>
      <w:docPartBody>
        <w:p w:rsidR="008338FE" w:rsidRDefault="0067111B">
          <w:pPr>
            <w:pStyle w:val="45BDCD6F6F6C47A4A3513587B2FB7A1B"/>
          </w:pPr>
          <w:r w:rsidRPr="006F57FD">
            <w:t>To:</w:t>
          </w:r>
        </w:p>
      </w:docPartBody>
    </w:docPart>
    <w:docPart>
      <w:docPartPr>
        <w:name w:val="E8B132522B5040049C4E7259E2EE4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15631-CC00-4692-A82C-0A1B9A4ABBB1}"/>
      </w:docPartPr>
      <w:docPartBody>
        <w:p w:rsidR="008338FE" w:rsidRDefault="0067111B" w:rsidP="0067111B">
          <w:pPr>
            <w:pStyle w:val="E8B132522B5040049C4E7259E2EE4B73"/>
          </w:pPr>
          <w:r w:rsidRPr="006F57FD">
            <w:t>From:</w:t>
          </w:r>
        </w:p>
      </w:docPartBody>
    </w:docPart>
    <w:docPart>
      <w:docPartPr>
        <w:name w:val="7054FE53129A4A3BB5AE81F17A61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980A-90D3-4E6F-B7EF-D41B3523EF55}"/>
      </w:docPartPr>
      <w:docPartBody>
        <w:p w:rsidR="008338FE" w:rsidRDefault="0067111B" w:rsidP="0067111B">
          <w:pPr>
            <w:pStyle w:val="7054FE53129A4A3BB5AE81F17A61D730"/>
          </w:pPr>
          <w:r w:rsidRPr="006F57FD">
            <w:t>Date:</w:t>
          </w:r>
        </w:p>
      </w:docPartBody>
    </w:docPart>
    <w:docPart>
      <w:docPartPr>
        <w:name w:val="15143853895F4702A1F17F0CDA36D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995A-8EB8-4AAC-BE76-5935D8EE71F3}"/>
      </w:docPartPr>
      <w:docPartBody>
        <w:p w:rsidR="008338FE" w:rsidRDefault="0067111B" w:rsidP="0067111B">
          <w:pPr>
            <w:pStyle w:val="15143853895F4702A1F17F0CDA36DF3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1B"/>
    <w:rsid w:val="000038B8"/>
    <w:rsid w:val="003506F8"/>
    <w:rsid w:val="0045476D"/>
    <w:rsid w:val="005817B9"/>
    <w:rsid w:val="0067111B"/>
    <w:rsid w:val="006F1FF7"/>
    <w:rsid w:val="007D57DA"/>
    <w:rsid w:val="008338FE"/>
    <w:rsid w:val="00917527"/>
    <w:rsid w:val="009240FB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30793A8EE74B86966F7336A95840F6">
    <w:name w:val="9830793A8EE74B86966F7336A95840F6"/>
  </w:style>
  <w:style w:type="paragraph" w:customStyle="1" w:styleId="B612508126D5453D98190EAAC8ABF15D">
    <w:name w:val="B612508126D5453D98190EAAC8ABF15D"/>
  </w:style>
  <w:style w:type="paragraph" w:customStyle="1" w:styleId="45BDCD6F6F6C47A4A3513587B2FB7A1B">
    <w:name w:val="45BDCD6F6F6C47A4A3513587B2FB7A1B"/>
  </w:style>
  <w:style w:type="paragraph" w:customStyle="1" w:styleId="FF7276BBDBE64EA59F2C7AF483DEE362">
    <w:name w:val="FF7276BBDBE64EA59F2C7AF483DEE362"/>
  </w:style>
  <w:style w:type="paragraph" w:customStyle="1" w:styleId="1217FC45B2F84C9EACAA9F143F092A80">
    <w:name w:val="1217FC45B2F84C9EACAA9F143F092A80"/>
  </w:style>
  <w:style w:type="paragraph" w:customStyle="1" w:styleId="9A3D0EB5D84E4F8A9406340C5EB833E4">
    <w:name w:val="9A3D0EB5D84E4F8A9406340C5EB833E4"/>
  </w:style>
  <w:style w:type="paragraph" w:customStyle="1" w:styleId="C14FD0AACBA84CCDBD2F9479D17DBF67">
    <w:name w:val="C14FD0AACBA84CCDBD2F9479D17DBF67"/>
  </w:style>
  <w:style w:type="paragraph" w:customStyle="1" w:styleId="8543397DC453438C9BF10FA463153CB8">
    <w:name w:val="8543397DC453438C9BF10FA463153CB8"/>
  </w:style>
  <w:style w:type="paragraph" w:customStyle="1" w:styleId="96FC547E880447AD9B4B225279E814FF">
    <w:name w:val="96FC547E880447AD9B4B225279E814FF"/>
  </w:style>
  <w:style w:type="paragraph" w:customStyle="1" w:styleId="028C288835A84F1D92C95BB725D562D2">
    <w:name w:val="028C288835A84F1D92C95BB725D562D2"/>
  </w:style>
  <w:style w:type="paragraph" w:customStyle="1" w:styleId="728A93593DF042A3945D9B5135CC79B2">
    <w:name w:val="728A93593DF042A3945D9B5135CC79B2"/>
  </w:style>
  <w:style w:type="paragraph" w:customStyle="1" w:styleId="7CD02FE2D1624C2E9185E57B16F32AB2">
    <w:name w:val="7CD02FE2D1624C2E9185E57B16F32AB2"/>
  </w:style>
  <w:style w:type="paragraph" w:customStyle="1" w:styleId="7CCB6A9F4EE142E99E540472ED6DB66C">
    <w:name w:val="7CCB6A9F4EE142E99E540472ED6DB66C"/>
  </w:style>
  <w:style w:type="paragraph" w:customStyle="1" w:styleId="0EB9774B6AF24D158CB92ADFA6DFB061">
    <w:name w:val="0EB9774B6AF24D158CB92ADFA6DFB061"/>
    <w:rsid w:val="0067111B"/>
  </w:style>
  <w:style w:type="paragraph" w:customStyle="1" w:styleId="2A6DFBB36B8F4D93A879B92DD8B825C1">
    <w:name w:val="2A6DFBB36B8F4D93A879B92DD8B825C1"/>
    <w:rsid w:val="0067111B"/>
  </w:style>
  <w:style w:type="paragraph" w:customStyle="1" w:styleId="58805BCAD0554426AE4F78B0518EF473">
    <w:name w:val="58805BCAD0554426AE4F78B0518EF473"/>
    <w:rsid w:val="0067111B"/>
  </w:style>
  <w:style w:type="paragraph" w:customStyle="1" w:styleId="545C2962788645F68131FA27D9E213DB">
    <w:name w:val="545C2962788645F68131FA27D9E213DB"/>
    <w:rsid w:val="0067111B"/>
  </w:style>
  <w:style w:type="paragraph" w:customStyle="1" w:styleId="3FAE0CFAFCC2415D8EA362F229D39F7B">
    <w:name w:val="3FAE0CFAFCC2415D8EA362F229D39F7B"/>
    <w:rsid w:val="0067111B"/>
  </w:style>
  <w:style w:type="paragraph" w:customStyle="1" w:styleId="07B44BCE19854790A9C1E2C4D25FB570">
    <w:name w:val="07B44BCE19854790A9C1E2C4D25FB570"/>
    <w:rsid w:val="0067111B"/>
  </w:style>
  <w:style w:type="paragraph" w:customStyle="1" w:styleId="E8B132522B5040049C4E7259E2EE4B73">
    <w:name w:val="E8B132522B5040049C4E7259E2EE4B73"/>
    <w:rsid w:val="0067111B"/>
  </w:style>
  <w:style w:type="paragraph" w:customStyle="1" w:styleId="7054FE53129A4A3BB5AE81F17A61D730">
    <w:name w:val="7054FE53129A4A3BB5AE81F17A61D730"/>
    <w:rsid w:val="0067111B"/>
  </w:style>
  <w:style w:type="paragraph" w:customStyle="1" w:styleId="15143853895F4702A1F17F0CDA36DF3E">
    <w:name w:val="15143853895F4702A1F17F0CDA36DF3E"/>
    <w:rsid w:val="00671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829F-29B1-40F4-9988-28DE0B61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O</cp:lastModifiedBy>
  <cp:revision>2</cp:revision>
  <dcterms:created xsi:type="dcterms:W3CDTF">2019-08-08T09:10:00Z</dcterms:created>
  <dcterms:modified xsi:type="dcterms:W3CDTF">2019-08-08T09:10:00Z</dcterms:modified>
</cp:coreProperties>
</file>